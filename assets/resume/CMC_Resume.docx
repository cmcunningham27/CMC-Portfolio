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7853B9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83BBAD3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AE69E0" wp14:editId="746C571B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5A2F53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O5EYspakAAAWpAAABQAAABkcnMvbWVkaWEvaW1hZ2Ux&#10;LmpwZ//Y/+AAEEpGSUYAAQEBAGAAYAAA/9sAQwADAgIDAgIDAwMDBAMDBAUIBQUEBAUKBwcGCAwK&#10;DAwLCgsLDQ4SEA0OEQ4LCxAWEBETFBUVFQwPFxgWFBgSFBUU/9sAQwEDBAQFBAUJBQUJFA0LDRQU&#10;FBQUFBQUFBQUFBQUFBQUFBQUFBQUFBQUFBQUFBQUFBQUFBQUFBQUFBQUFBQUFBQU/8AAEQgCgAK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67B02E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82C0283" w14:textId="22B02A9C" w:rsidR="001B2ABD" w:rsidRPr="007A29DE" w:rsidRDefault="007A29DE" w:rsidP="001B2ABD">
            <w:pPr>
              <w:pStyle w:val="Title"/>
              <w:rPr>
                <w:sz w:val="72"/>
                <w:szCs w:val="72"/>
              </w:rPr>
            </w:pPr>
            <w:r w:rsidRPr="007A29DE">
              <w:rPr>
                <w:sz w:val="72"/>
                <w:szCs w:val="72"/>
              </w:rPr>
              <w:t>Cassandra Cunningham</w:t>
            </w:r>
          </w:p>
          <w:p w14:paraId="1B6908D9" w14:textId="4BED3CC1" w:rsidR="001B2ABD" w:rsidRDefault="007A29DE" w:rsidP="001B2ABD">
            <w:pPr>
              <w:pStyle w:val="Subtitle"/>
            </w:pPr>
            <w:r w:rsidRPr="00D31708">
              <w:rPr>
                <w:spacing w:val="1"/>
                <w:w w:val="54"/>
              </w:rPr>
              <w:t>Full Stack Web Develope</w:t>
            </w:r>
            <w:r w:rsidRPr="00D31708">
              <w:rPr>
                <w:spacing w:val="20"/>
                <w:w w:val="54"/>
              </w:rPr>
              <w:t>r</w:t>
            </w:r>
          </w:p>
        </w:tc>
      </w:tr>
      <w:tr w:rsidR="001B2ABD" w14:paraId="2B0A4A9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A52A93F0AAB34BAA8BFEC470732A4292"/>
              </w:placeholder>
              <w:temporary/>
              <w:showingPlcHdr/>
              <w15:appearance w15:val="hidden"/>
            </w:sdtPr>
            <w:sdtEndPr/>
            <w:sdtContent>
              <w:p w14:paraId="3D4B994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A15B281" w14:textId="664D375D" w:rsidR="00036450" w:rsidRDefault="00C278B6" w:rsidP="00000597">
            <w:r>
              <w:t>Recent Full Stack Web Develop</w:t>
            </w:r>
            <w:r w:rsidR="00D97D46">
              <w:t>ment</w:t>
            </w:r>
            <w:r>
              <w:t xml:space="preserve"> graduate </w:t>
            </w:r>
            <w:r w:rsidR="00D97D46">
              <w:t>seeking a career that utilizes</w:t>
            </w:r>
            <w:r w:rsidR="000172EC">
              <w:t xml:space="preserve"> </w:t>
            </w:r>
            <w:r w:rsidR="00D97D46">
              <w:t xml:space="preserve"> </w:t>
            </w:r>
            <w:r w:rsidR="00ED1A9F">
              <w:t xml:space="preserve">my </w:t>
            </w:r>
            <w:r w:rsidR="00D97D46">
              <w:t xml:space="preserve">strengths </w:t>
            </w:r>
            <w:r w:rsidR="000172EC">
              <w:t>and passion in implementation, problem-solving errors, programming languages, organization, design and maintenance</w:t>
            </w:r>
            <w:r w:rsidR="00ED1A9F">
              <w:t>. Equipped with working collaboratively with a like-minded team to ensure optimal results for user-centered and technology-centered designs.</w:t>
            </w:r>
          </w:p>
          <w:p w14:paraId="2D6E0416" w14:textId="77777777" w:rsidR="00036450" w:rsidRDefault="00036450" w:rsidP="00036450"/>
          <w:sdt>
            <w:sdtPr>
              <w:id w:val="-1954003311"/>
              <w:placeholder>
                <w:docPart w:val="7A4EE27318B2429BA55577F01B3E5096"/>
              </w:placeholder>
              <w:temporary/>
              <w:showingPlcHdr/>
              <w15:appearance w15:val="hidden"/>
            </w:sdtPr>
            <w:sdtEndPr/>
            <w:sdtContent>
              <w:p w14:paraId="709F985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59F2F045BC7432AA8C26A1B0AD11DB9"/>
              </w:placeholder>
              <w:temporary/>
              <w:showingPlcHdr/>
              <w15:appearance w15:val="hidden"/>
            </w:sdtPr>
            <w:sdtEndPr/>
            <w:sdtContent>
              <w:p w14:paraId="35A3D4A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9215072" w14:textId="208420C7" w:rsidR="004D3011" w:rsidRDefault="007A29DE" w:rsidP="004D3011">
            <w:r>
              <w:t>253-820-1032</w:t>
            </w:r>
          </w:p>
          <w:p w14:paraId="3E182072" w14:textId="77777777" w:rsidR="004D3011" w:rsidRPr="004D3011" w:rsidRDefault="004D3011" w:rsidP="004D3011"/>
          <w:sdt>
            <w:sdtPr>
              <w:id w:val="67859272"/>
              <w:placeholder>
                <w:docPart w:val="F8A7E0D03BEA464680746BAB3AD376D8"/>
              </w:placeholder>
              <w:temporary/>
              <w:showingPlcHdr/>
              <w15:appearance w15:val="hidden"/>
            </w:sdtPr>
            <w:sdtEndPr/>
            <w:sdtContent>
              <w:p w14:paraId="3EA198FF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9DE4DBA" w14:textId="71AED39D" w:rsidR="00C278B6" w:rsidRDefault="00D31708" w:rsidP="004D3011">
            <w:hyperlink r:id="rId12" w:history="1">
              <w:r w:rsidR="00C278B6" w:rsidRPr="002973D0">
                <w:rPr>
                  <w:rStyle w:val="Hyperlink"/>
                </w:rPr>
                <w:t>https://cmcunningham27.github.io/CMC-Portfolio</w:t>
              </w:r>
            </w:hyperlink>
          </w:p>
          <w:p w14:paraId="6FB1C9B1" w14:textId="77777777" w:rsidR="004D3011" w:rsidRDefault="004D3011" w:rsidP="004D3011"/>
          <w:sdt>
            <w:sdtPr>
              <w:id w:val="-240260293"/>
              <w:placeholder>
                <w:docPart w:val="BDCCD66B7F854A89ABAA2B249A7E8B26"/>
              </w:placeholder>
              <w:temporary/>
              <w:showingPlcHdr/>
              <w15:appearance w15:val="hidden"/>
            </w:sdtPr>
            <w:sdtEndPr/>
            <w:sdtContent>
              <w:p w14:paraId="12938A3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12AC7E2" w14:textId="786DB1ED" w:rsidR="00036450" w:rsidRPr="00E4381A" w:rsidRDefault="007A29DE" w:rsidP="004D3011">
            <w:pPr>
              <w:rPr>
                <w:rStyle w:val="Hyperlink"/>
              </w:rPr>
            </w:pPr>
            <w:r>
              <w:t>Cmcunningham27@yahoo.com</w:t>
            </w:r>
          </w:p>
          <w:p w14:paraId="214309C3" w14:textId="25A53108" w:rsidR="004D3011" w:rsidRPr="00CB0055" w:rsidRDefault="007A29DE" w:rsidP="00CB0055">
            <w:pPr>
              <w:pStyle w:val="Heading3"/>
            </w:pPr>
            <w:r>
              <w:t>SKILLS</w:t>
            </w:r>
          </w:p>
          <w:p w14:paraId="23DA3D75" w14:textId="2D88CB35" w:rsidR="004D3011" w:rsidRDefault="007A29DE" w:rsidP="004D3011">
            <w:r>
              <w:t>HTML/CSS</w:t>
            </w:r>
          </w:p>
          <w:p w14:paraId="06746D27" w14:textId="39EAFF3C" w:rsidR="004D3011" w:rsidRDefault="007A29DE" w:rsidP="004D3011">
            <w:r>
              <w:t>Javascript</w:t>
            </w:r>
          </w:p>
          <w:p w14:paraId="3B8C14C2" w14:textId="5B4362DF" w:rsidR="004D3011" w:rsidRDefault="007A29DE" w:rsidP="004D3011">
            <w:r>
              <w:t>jQuery</w:t>
            </w:r>
          </w:p>
          <w:p w14:paraId="5201E7EF" w14:textId="77777777" w:rsidR="007A29DE" w:rsidRDefault="007A29DE" w:rsidP="007A29DE">
            <w:r>
              <w:t>Bootstrap</w:t>
            </w:r>
          </w:p>
          <w:p w14:paraId="0177C779" w14:textId="77777777" w:rsidR="004D3011" w:rsidRDefault="007A29DE" w:rsidP="004D3011">
            <w:r>
              <w:t>REST APIs</w:t>
            </w:r>
          </w:p>
          <w:p w14:paraId="70C7D2D3" w14:textId="3CEFE722" w:rsidR="007A29DE" w:rsidRDefault="007A29DE" w:rsidP="004D3011">
            <w:r>
              <w:t>Node.js</w:t>
            </w:r>
          </w:p>
          <w:p w14:paraId="4CCD3637" w14:textId="2548EE77" w:rsidR="007A29DE" w:rsidRDefault="007A29DE" w:rsidP="004D3011">
            <w:r>
              <w:t>Git</w:t>
            </w:r>
          </w:p>
          <w:p w14:paraId="30D7CFDA" w14:textId="77777777" w:rsidR="007A29DE" w:rsidRDefault="007A29DE" w:rsidP="004D3011">
            <w:r>
              <w:t>Express.js</w:t>
            </w:r>
          </w:p>
          <w:p w14:paraId="0C7B5A65" w14:textId="77777777" w:rsidR="007A29DE" w:rsidRDefault="007A29DE" w:rsidP="004D3011">
            <w:r>
              <w:t>MySQL</w:t>
            </w:r>
          </w:p>
          <w:p w14:paraId="65B8D109" w14:textId="77777777" w:rsidR="007A29DE" w:rsidRDefault="007A29DE" w:rsidP="004D3011">
            <w:r>
              <w:t>React.js</w:t>
            </w:r>
          </w:p>
          <w:p w14:paraId="39D7585E" w14:textId="77777777" w:rsidR="007A29DE" w:rsidRDefault="007A29DE" w:rsidP="004D3011">
            <w:r>
              <w:t>Mongo DB</w:t>
            </w:r>
          </w:p>
          <w:p w14:paraId="08053B09" w14:textId="2CC3A151" w:rsidR="007A29DE" w:rsidRPr="004D3011" w:rsidRDefault="007A29DE" w:rsidP="004D3011">
            <w:r>
              <w:t>Local Storage, Session Storage, and IndexedDB</w:t>
            </w:r>
          </w:p>
        </w:tc>
        <w:tc>
          <w:tcPr>
            <w:tcW w:w="720" w:type="dxa"/>
          </w:tcPr>
          <w:p w14:paraId="4BB6729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B9A8A677DEC4DD5BE7F00C44809A1FA"/>
              </w:placeholder>
              <w:temporary/>
              <w:showingPlcHdr/>
              <w15:appearance w15:val="hidden"/>
            </w:sdtPr>
            <w:sdtEndPr/>
            <w:sdtContent>
              <w:p w14:paraId="31576FD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26A422F" w14:textId="1BC11399" w:rsidR="00036450" w:rsidRPr="00036450" w:rsidRDefault="007A29DE" w:rsidP="00B359E4">
            <w:pPr>
              <w:pStyle w:val="Heading4"/>
            </w:pPr>
            <w:r>
              <w:t>University of Washington</w:t>
            </w:r>
          </w:p>
          <w:p w14:paraId="403732C4" w14:textId="5CFB25E5" w:rsidR="00C278B6" w:rsidRDefault="00C278B6" w:rsidP="00B359E4">
            <w:pPr>
              <w:pStyle w:val="Date"/>
            </w:pPr>
            <w:r>
              <w:t>Certificate in Full Stack Web Development</w:t>
            </w:r>
          </w:p>
          <w:p w14:paraId="4179A598" w14:textId="221FFCEF" w:rsidR="00036450" w:rsidRPr="00B359E4" w:rsidRDefault="007A29DE" w:rsidP="00B359E4">
            <w:pPr>
              <w:pStyle w:val="Date"/>
            </w:pPr>
            <w:r>
              <w:t>January 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July 2021</w:t>
            </w:r>
          </w:p>
          <w:p w14:paraId="72D28B9D" w14:textId="2E263080" w:rsidR="004D3011" w:rsidRDefault="007A29DE" w:rsidP="00036450">
            <w:r>
              <w:t>Seattle, WA</w:t>
            </w:r>
          </w:p>
          <w:p w14:paraId="0A1F6875" w14:textId="29DFC582" w:rsidR="007A29DE" w:rsidRDefault="007A29DE" w:rsidP="00036450">
            <w:r>
              <w:t>“Grade will be inserted here if applicable.”</w:t>
            </w:r>
          </w:p>
          <w:p w14:paraId="1242FD40" w14:textId="77777777" w:rsidR="00036450" w:rsidRDefault="00036450" w:rsidP="00036450"/>
          <w:p w14:paraId="2EFA336D" w14:textId="0CA3BB00" w:rsidR="00036450" w:rsidRPr="00B359E4" w:rsidRDefault="007A29DE" w:rsidP="00B359E4">
            <w:pPr>
              <w:pStyle w:val="Heading4"/>
            </w:pPr>
            <w:r>
              <w:t>Eastern Washington University</w:t>
            </w:r>
          </w:p>
          <w:p w14:paraId="430EC3EE" w14:textId="77777777" w:rsidR="00C278B6" w:rsidRDefault="00C278B6" w:rsidP="00C278B6">
            <w:r>
              <w:t>B.A</w:t>
            </w:r>
          </w:p>
          <w:p w14:paraId="287F6724" w14:textId="77777777" w:rsidR="00C278B6" w:rsidRDefault="00C278B6" w:rsidP="00C278B6">
            <w:r>
              <w:t>Elementary Ed.</w:t>
            </w:r>
          </w:p>
          <w:p w14:paraId="3AA49636" w14:textId="77777777" w:rsidR="00C278B6" w:rsidRDefault="00C278B6" w:rsidP="00C278B6">
            <w:r>
              <w:t>(Natural Science and Mathematics Majors)</w:t>
            </w:r>
          </w:p>
          <w:p w14:paraId="4F93B8C2" w14:textId="3001CC2B" w:rsidR="00036450" w:rsidRPr="00B359E4" w:rsidRDefault="007A29DE" w:rsidP="00B359E4">
            <w:pPr>
              <w:pStyle w:val="Date"/>
            </w:pPr>
            <w:r>
              <w:t>September 2002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2007</w:t>
            </w:r>
          </w:p>
          <w:p w14:paraId="16184CC7" w14:textId="77777777" w:rsidR="007A29DE" w:rsidRDefault="007A29DE" w:rsidP="007A29DE">
            <w:r>
              <w:t>Cheney, WA</w:t>
            </w:r>
          </w:p>
          <w:p w14:paraId="09749D68" w14:textId="33ECED11" w:rsidR="007A29DE" w:rsidRDefault="007A29DE" w:rsidP="00036450">
            <w:r>
              <w:t>Magnum Cum Lauda</w:t>
            </w:r>
          </w:p>
          <w:sdt>
            <w:sdtPr>
              <w:id w:val="1001553383"/>
              <w:placeholder>
                <w:docPart w:val="6C6DFDAD2B9241C8B6C5F03804B73AC4"/>
              </w:placeholder>
              <w:temporary/>
              <w:showingPlcHdr/>
              <w15:appearance w15:val="hidden"/>
            </w:sdtPr>
            <w:sdtEndPr/>
            <w:sdtContent>
              <w:p w14:paraId="06964D6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F250213" w14:textId="3F13DBD6" w:rsidR="00036450" w:rsidRDefault="00000597" w:rsidP="00B359E4">
            <w:pPr>
              <w:pStyle w:val="Heading4"/>
              <w:rPr>
                <w:bCs/>
              </w:rPr>
            </w:pPr>
            <w:r>
              <w:t>STTEPS Tutoring, LLC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(Owner/Tutor)</w:t>
            </w:r>
          </w:p>
          <w:p w14:paraId="59CD6493" w14:textId="235DF290" w:rsidR="00036450" w:rsidRPr="00036450" w:rsidRDefault="00000597" w:rsidP="00B359E4">
            <w:pPr>
              <w:pStyle w:val="Date"/>
            </w:pPr>
            <w:r>
              <w:t>2016</w:t>
            </w:r>
            <w:r w:rsidR="00036450" w:rsidRPr="00036450">
              <w:t>–</w:t>
            </w:r>
            <w:r>
              <w:t>Present</w:t>
            </w:r>
          </w:p>
          <w:p w14:paraId="379834CB" w14:textId="7F1C4937" w:rsidR="00036450" w:rsidRDefault="00000597" w:rsidP="00036450">
            <w:r>
              <w:t>Manage 2 employees, prepare lessons, problem-solve complaints/concerns of clients and employees, flexible with changes</w:t>
            </w:r>
            <w:r w:rsidR="00036450" w:rsidRPr="00036450">
              <w:t xml:space="preserve"> </w:t>
            </w:r>
          </w:p>
          <w:p w14:paraId="652E1DF8" w14:textId="77777777" w:rsidR="004D3011" w:rsidRDefault="004D3011" w:rsidP="00036450"/>
          <w:p w14:paraId="3540A536" w14:textId="10662753" w:rsidR="004D3011" w:rsidRPr="004D3011" w:rsidRDefault="00000597" w:rsidP="00B359E4">
            <w:pPr>
              <w:pStyle w:val="Heading4"/>
              <w:rPr>
                <w:bCs/>
              </w:rPr>
            </w:pPr>
            <w:r>
              <w:t>Easter Seals Little Aviators</w:t>
            </w:r>
            <w:r w:rsidR="004D3011" w:rsidRPr="004D3011">
              <w:t xml:space="preserve">  </w:t>
            </w:r>
            <w:r w:rsidR="00326870">
              <w:t>(</w:t>
            </w:r>
            <w:r>
              <w:t>Lead Teacher/Facility Support</w:t>
            </w:r>
            <w:r w:rsidR="00326870">
              <w:t>)</w:t>
            </w:r>
          </w:p>
          <w:p w14:paraId="0C0ED499" w14:textId="0A1472DA" w:rsidR="004D3011" w:rsidRPr="004D3011" w:rsidRDefault="00000597" w:rsidP="00B359E4">
            <w:pPr>
              <w:pStyle w:val="Date"/>
            </w:pPr>
            <w:r>
              <w:t>2008</w:t>
            </w:r>
            <w:r w:rsidR="004D3011" w:rsidRPr="004D3011">
              <w:t>–</w:t>
            </w:r>
            <w:r>
              <w:t>2016</w:t>
            </w:r>
          </w:p>
          <w:p w14:paraId="2FFEAC1A" w14:textId="58D68D80" w:rsidR="004D3011" w:rsidRPr="004D3011" w:rsidRDefault="00000597" w:rsidP="004D3011">
            <w:r>
              <w:t>Ran facility when Director and Assistant Director were absent, problem-solved, worked well with others, lead the Kindergarten class, listened and implemented suggestions from Assistant Teachers.</w:t>
            </w:r>
            <w:r w:rsidR="00036450" w:rsidRPr="004D3011">
              <w:t xml:space="preserve"> </w:t>
            </w:r>
          </w:p>
          <w:p w14:paraId="581D35F7" w14:textId="77777777" w:rsidR="004D3011" w:rsidRDefault="004D3011" w:rsidP="00036450"/>
          <w:p w14:paraId="621618D6" w14:textId="77777777" w:rsidR="004D3011" w:rsidRDefault="004D3011" w:rsidP="00036450"/>
          <w:p w14:paraId="46AF7304" w14:textId="77777777" w:rsidR="00036450" w:rsidRDefault="007A29DE" w:rsidP="007A29DE">
            <w:pPr>
              <w:pStyle w:val="Heading2"/>
            </w:pPr>
            <w:r>
              <w:t>PROJECTS</w:t>
            </w:r>
          </w:p>
          <w:p w14:paraId="41D78DEB" w14:textId="77777777" w:rsidR="007A29DE" w:rsidRDefault="007A29DE" w:rsidP="007A29DE">
            <w:r>
              <w:t>What’s the Song? App</w:t>
            </w:r>
          </w:p>
          <w:p w14:paraId="448AD611" w14:textId="05819A63" w:rsidR="007A29DE" w:rsidRDefault="007A29DE" w:rsidP="007A29DE">
            <w:pPr>
              <w:pStyle w:val="ListParagraph"/>
              <w:numPr>
                <w:ilvl w:val="0"/>
                <w:numId w:val="1"/>
              </w:numPr>
            </w:pPr>
            <w:r>
              <w:t>Technologies: HTML/CSS, Javascript</w:t>
            </w:r>
            <w:r w:rsidR="00000597">
              <w:t>.</w:t>
            </w:r>
          </w:p>
          <w:p w14:paraId="156390A6" w14:textId="77777777" w:rsidR="007A29DE" w:rsidRDefault="007A29DE" w:rsidP="007A29DE">
            <w:pPr>
              <w:pStyle w:val="ListParagraph"/>
              <w:numPr>
                <w:ilvl w:val="0"/>
                <w:numId w:val="1"/>
              </w:numPr>
            </w:pPr>
            <w:r>
              <w:t>Built a responsive music app using Server-Side APIs that allows users to search for songs based on lyrics, song title, artist name, or album.</w:t>
            </w:r>
          </w:p>
          <w:p w14:paraId="652F46BD" w14:textId="580C6B8E" w:rsidR="007A29DE" w:rsidRDefault="007A29DE" w:rsidP="007A29DE">
            <w:pPr>
              <w:pStyle w:val="ListParagraph"/>
              <w:numPr>
                <w:ilvl w:val="0"/>
                <w:numId w:val="1"/>
              </w:numPr>
            </w:pPr>
            <w:r>
              <w:t>It stores their searches and generates a game called “What’s the Song?” that the user may choose to play</w:t>
            </w:r>
            <w:r w:rsidR="00000597">
              <w:t>.</w:t>
            </w:r>
          </w:p>
          <w:p w14:paraId="639D77D0" w14:textId="142E54B5" w:rsidR="007A29DE" w:rsidRPr="007A29DE" w:rsidRDefault="007A29DE" w:rsidP="007A29DE">
            <w:pPr>
              <w:pStyle w:val="ListParagraph"/>
              <w:numPr>
                <w:ilvl w:val="0"/>
                <w:numId w:val="1"/>
              </w:numPr>
            </w:pPr>
            <w:r>
              <w:t>Utilized the MusixMat</w:t>
            </w:r>
            <w:r w:rsidR="00000597">
              <w:t>c</w:t>
            </w:r>
            <w:r>
              <w:t>h API and Spotif</w:t>
            </w:r>
            <w:r w:rsidR="00000597">
              <w:t>y API.</w:t>
            </w:r>
          </w:p>
        </w:tc>
      </w:tr>
    </w:tbl>
    <w:p w14:paraId="44DC6F80" w14:textId="77777777" w:rsidR="0043117B" w:rsidRDefault="00D31708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A2F91" w14:textId="77777777" w:rsidR="00D31708" w:rsidRDefault="00D31708" w:rsidP="000C45FF">
      <w:r>
        <w:separator/>
      </w:r>
    </w:p>
  </w:endnote>
  <w:endnote w:type="continuationSeparator" w:id="0">
    <w:p w14:paraId="35086E11" w14:textId="77777777" w:rsidR="00D31708" w:rsidRDefault="00D317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90241" w14:textId="77777777" w:rsidR="00D31708" w:rsidRDefault="00D31708" w:rsidP="000C45FF">
      <w:r>
        <w:separator/>
      </w:r>
    </w:p>
  </w:footnote>
  <w:footnote w:type="continuationSeparator" w:id="0">
    <w:p w14:paraId="39B26188" w14:textId="77777777" w:rsidR="00D31708" w:rsidRDefault="00D317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13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CF5D9" wp14:editId="6860637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E6075"/>
    <w:multiLevelType w:val="hybridMultilevel"/>
    <w:tmpl w:val="8C88E0D6"/>
    <w:lvl w:ilvl="0" w:tplc="A4E695F0">
      <w:start w:val="25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DE"/>
    <w:rsid w:val="00000597"/>
    <w:rsid w:val="000172E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26870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A29DE"/>
    <w:rsid w:val="00802CA0"/>
    <w:rsid w:val="009260CD"/>
    <w:rsid w:val="00952C25"/>
    <w:rsid w:val="00A2118D"/>
    <w:rsid w:val="00A742F2"/>
    <w:rsid w:val="00AD76E2"/>
    <w:rsid w:val="00B20152"/>
    <w:rsid w:val="00B359E4"/>
    <w:rsid w:val="00B57D98"/>
    <w:rsid w:val="00B70850"/>
    <w:rsid w:val="00C066B6"/>
    <w:rsid w:val="00C278B6"/>
    <w:rsid w:val="00C37BA1"/>
    <w:rsid w:val="00C4674C"/>
    <w:rsid w:val="00C506CF"/>
    <w:rsid w:val="00C72BED"/>
    <w:rsid w:val="00C9578B"/>
    <w:rsid w:val="00CB0055"/>
    <w:rsid w:val="00D2522B"/>
    <w:rsid w:val="00D31708"/>
    <w:rsid w:val="00D422DE"/>
    <w:rsid w:val="00D5459D"/>
    <w:rsid w:val="00D97D46"/>
    <w:rsid w:val="00DA1F4D"/>
    <w:rsid w:val="00DD172A"/>
    <w:rsid w:val="00E25A26"/>
    <w:rsid w:val="00E3797A"/>
    <w:rsid w:val="00E4381A"/>
    <w:rsid w:val="00E55D74"/>
    <w:rsid w:val="00ED1A9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CBF5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A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mcunningham27.github.io/CMC-Portfol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te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2A93F0AAB34BAA8BFEC470732A4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600B1-1C9C-4D22-B113-C4CE4C51956A}"/>
      </w:docPartPr>
      <w:docPartBody>
        <w:p w:rsidR="003043C9" w:rsidRDefault="00390085">
          <w:pPr>
            <w:pStyle w:val="A52A93F0AAB34BAA8BFEC470732A4292"/>
          </w:pPr>
          <w:r w:rsidRPr="00D5459D">
            <w:t>Profile</w:t>
          </w:r>
        </w:p>
      </w:docPartBody>
    </w:docPart>
    <w:docPart>
      <w:docPartPr>
        <w:name w:val="7A4EE27318B2429BA55577F01B3E5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31E1F-DDEF-48F2-82C7-81656BAE15C4}"/>
      </w:docPartPr>
      <w:docPartBody>
        <w:p w:rsidR="003043C9" w:rsidRDefault="00390085">
          <w:pPr>
            <w:pStyle w:val="7A4EE27318B2429BA55577F01B3E5096"/>
          </w:pPr>
          <w:r w:rsidRPr="00CB0055">
            <w:t>Contact</w:t>
          </w:r>
        </w:p>
      </w:docPartBody>
    </w:docPart>
    <w:docPart>
      <w:docPartPr>
        <w:name w:val="259F2F045BC7432AA8C26A1B0AD1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AD93B-DFE7-447E-8AB5-D79B0CD354EE}"/>
      </w:docPartPr>
      <w:docPartBody>
        <w:p w:rsidR="003043C9" w:rsidRDefault="00390085">
          <w:pPr>
            <w:pStyle w:val="259F2F045BC7432AA8C26A1B0AD11DB9"/>
          </w:pPr>
          <w:r w:rsidRPr="004D3011">
            <w:t>PHONE:</w:t>
          </w:r>
        </w:p>
      </w:docPartBody>
    </w:docPart>
    <w:docPart>
      <w:docPartPr>
        <w:name w:val="F8A7E0D03BEA464680746BAB3AD37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0F7C2-2C32-4F82-A349-8A84D65EB2BF}"/>
      </w:docPartPr>
      <w:docPartBody>
        <w:p w:rsidR="003043C9" w:rsidRDefault="00390085">
          <w:pPr>
            <w:pStyle w:val="F8A7E0D03BEA464680746BAB3AD376D8"/>
          </w:pPr>
          <w:r w:rsidRPr="004D3011">
            <w:t>WEBSITE:</w:t>
          </w:r>
        </w:p>
      </w:docPartBody>
    </w:docPart>
    <w:docPart>
      <w:docPartPr>
        <w:name w:val="BDCCD66B7F854A89ABAA2B249A7E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66449-509F-4DA7-81E9-622B26115A71}"/>
      </w:docPartPr>
      <w:docPartBody>
        <w:p w:rsidR="003043C9" w:rsidRDefault="00390085">
          <w:pPr>
            <w:pStyle w:val="BDCCD66B7F854A89ABAA2B249A7E8B26"/>
          </w:pPr>
          <w:r w:rsidRPr="004D3011">
            <w:t>EMAIL:</w:t>
          </w:r>
        </w:p>
      </w:docPartBody>
    </w:docPart>
    <w:docPart>
      <w:docPartPr>
        <w:name w:val="9B9A8A677DEC4DD5BE7F00C44809A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4757-A195-4220-A20A-7D7D12233A3D}"/>
      </w:docPartPr>
      <w:docPartBody>
        <w:p w:rsidR="003043C9" w:rsidRDefault="00390085">
          <w:pPr>
            <w:pStyle w:val="9B9A8A677DEC4DD5BE7F00C44809A1FA"/>
          </w:pPr>
          <w:r w:rsidRPr="00036450">
            <w:t>EDUCATION</w:t>
          </w:r>
        </w:p>
      </w:docPartBody>
    </w:docPart>
    <w:docPart>
      <w:docPartPr>
        <w:name w:val="6C6DFDAD2B9241C8B6C5F03804B7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B91BB-4FBB-43C4-8BF4-1A7251F300F7}"/>
      </w:docPartPr>
      <w:docPartBody>
        <w:p w:rsidR="003043C9" w:rsidRDefault="00390085">
          <w:pPr>
            <w:pStyle w:val="6C6DFDAD2B9241C8B6C5F03804B73A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85"/>
    <w:rsid w:val="003043C9"/>
    <w:rsid w:val="00390085"/>
    <w:rsid w:val="0073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A93F0AAB34BAA8BFEC470732A4292">
    <w:name w:val="A52A93F0AAB34BAA8BFEC470732A4292"/>
  </w:style>
  <w:style w:type="paragraph" w:customStyle="1" w:styleId="7A4EE27318B2429BA55577F01B3E5096">
    <w:name w:val="7A4EE27318B2429BA55577F01B3E5096"/>
  </w:style>
  <w:style w:type="paragraph" w:customStyle="1" w:styleId="259F2F045BC7432AA8C26A1B0AD11DB9">
    <w:name w:val="259F2F045BC7432AA8C26A1B0AD11DB9"/>
  </w:style>
  <w:style w:type="paragraph" w:customStyle="1" w:styleId="F8A7E0D03BEA464680746BAB3AD376D8">
    <w:name w:val="F8A7E0D03BEA464680746BAB3AD376D8"/>
  </w:style>
  <w:style w:type="paragraph" w:customStyle="1" w:styleId="BDCCD66B7F854A89ABAA2B249A7E8B26">
    <w:name w:val="BDCCD66B7F854A89ABAA2B249A7E8B2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B9A8A677DEC4DD5BE7F00C44809A1FA">
    <w:name w:val="9B9A8A677DEC4DD5BE7F00C44809A1FA"/>
  </w:style>
  <w:style w:type="paragraph" w:customStyle="1" w:styleId="6C6DFDAD2B9241C8B6C5F03804B73AC4">
    <w:name w:val="6C6DFDAD2B9241C8B6C5F03804B73AC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2021-03-25T17:33:00Z</dcterms:created>
  <dcterms:modified xsi:type="dcterms:W3CDTF">2021-03-25T18:50:00Z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